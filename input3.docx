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6005DB"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6005DB">
        <w:rPr>
          <w:rFonts w:ascii="Times New Roman" w:hAnsi="Times New Roman" w:cs="Times New Roman"/>
          <w:b/>
          <w:bCs/>
          <w:lang w:val="en-US"/>
        </w:rPr>
        <w:t xml:space="preserve"> </w:t>
      </w:r>
      <w:r w:rsidRPr="0068066C">
        <w:rPr>
          <w:rFonts w:ascii="Times New Roman" w:hAnsi="Times New Roman" w:cs="Times New Roman"/>
          <w:b/>
          <w:bCs/>
        </w:rPr>
        <w:t>ПОСТАВКИ</w:t>
      </w:r>
      <w:r w:rsidRPr="006005DB">
        <w:rPr>
          <w:rFonts w:ascii="Times New Roman" w:hAnsi="Times New Roman" w:cs="Times New Roman"/>
          <w:b/>
          <w:bCs/>
          <w:lang w:val="en-US"/>
        </w:rPr>
        <w:t xml:space="preserve"> №</w:t>
      </w:r>
      <w:r w:rsidR="006005DB">
        <w:rPr>
          <w:rFonts w:ascii="Times New Roman" w:hAnsi="Times New Roman" w:cs="Times New Roman"/>
          <w:b/>
          <w:bCs/>
          <w:lang w:val="en-US"/>
        </w:rPr>
        <w:t xml:space="preserve"> 24/1-{</w:t>
      </w:r>
      <w:proofErr w:type="spellStart"/>
      <w:r w:rsidR="006005DB">
        <w:rPr>
          <w:rFonts w:ascii="Times New Roman" w:hAnsi="Times New Roman" w:cs="Times New Roman"/>
          <w:b/>
          <w:bCs/>
          <w:lang w:val="en-US"/>
        </w:rPr>
        <w:t>order_number</w:t>
      </w:r>
      <w:proofErr w:type="spellEnd"/>
      <w:r w:rsidR="006005DB">
        <w:rPr>
          <w:rFonts w:ascii="Times New Roman" w:hAnsi="Times New Roman" w:cs="Times New Roman"/>
          <w:b/>
          <w:bCs/>
          <w:lang w:val="en-US"/>
        </w:rPr>
        <w:t>}</w:t>
      </w:r>
    </w:p>
    <w:p w:rsidR="005770FC" w:rsidRPr="00DD5C00" w:rsidRDefault="000D7D49">
      <w:pPr>
        <w:pStyle w:val="Standard"/>
        <w:spacing w:after="0" w:line="240" w:lineRule="auto"/>
        <w:rPr>
          <w:rFonts w:ascii="Times New Roman" w:hAnsi="Times New Roman" w:cs="Times New Roman"/>
          <w:lang w:val="en-US"/>
        </w:rPr>
      </w:pPr>
      <w:r w:rsidRPr="006005DB">
        <w:rPr>
          <w:rFonts w:ascii="Times New Roman" w:hAnsi="Times New Roman" w:cs="Times New Roman"/>
          <w:lang w:val="en-US"/>
        </w:rPr>
        <w:t xml:space="preserve">     </w:t>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Pr="006005DB">
        <w:rPr>
          <w:rFonts w:ascii="Times New Roman" w:hAnsi="Times New Roman" w:cs="Times New Roman"/>
          <w:lang w:val="en-US"/>
        </w:rPr>
        <w:tab/>
      </w:r>
      <w:r w:rsidR="00095B98" w:rsidRPr="006005DB">
        <w:rPr>
          <w:rFonts w:ascii="Times New Roman" w:hAnsi="Times New Roman" w:cs="Times New Roman"/>
          <w:lang w:val="en-US"/>
        </w:rPr>
        <w:tab/>
      </w:r>
      <w:r w:rsidR="00095B98" w:rsidRPr="006005DB">
        <w:rPr>
          <w:rFonts w:ascii="Times New Roman" w:hAnsi="Times New Roman" w:cs="Times New Roman"/>
          <w:lang w:val="en-US"/>
        </w:rPr>
        <w:tab/>
      </w:r>
      <w:r w:rsidR="006005DB" w:rsidRPr="00DD5C00">
        <w:rPr>
          <w:rFonts w:ascii="Times New Roman" w:hAnsi="Times New Roman" w:cs="Times New Roman"/>
          <w:lang w:val="en-US"/>
        </w:rPr>
        <w:t xml:space="preserve">    {</w:t>
      </w:r>
      <w:proofErr w:type="spellStart"/>
      <w:r w:rsidR="006005DB">
        <w:rPr>
          <w:rFonts w:ascii="Times New Roman" w:hAnsi="Times New Roman" w:cs="Times New Roman"/>
          <w:lang w:val="en-US"/>
        </w:rPr>
        <w:t>full</w:t>
      </w:r>
      <w:r w:rsidR="006005DB" w:rsidRPr="00DD5C00">
        <w:rPr>
          <w:rFonts w:ascii="Times New Roman" w:hAnsi="Times New Roman" w:cs="Times New Roman"/>
          <w:lang w:val="en-US"/>
        </w:rPr>
        <w:t>_</w:t>
      </w:r>
      <w:r w:rsidR="006005DB">
        <w:rPr>
          <w:rFonts w:ascii="Times New Roman" w:hAnsi="Times New Roman" w:cs="Times New Roman"/>
          <w:lang w:val="en-US"/>
        </w:rPr>
        <w:t>current</w:t>
      </w:r>
      <w:r w:rsidR="006005DB" w:rsidRPr="00DD5C00">
        <w:rPr>
          <w:rFonts w:ascii="Times New Roman" w:hAnsi="Times New Roman" w:cs="Times New Roman"/>
          <w:lang w:val="en-US"/>
        </w:rPr>
        <w:t>_</w:t>
      </w:r>
      <w:r w:rsidR="006005DB">
        <w:rPr>
          <w:rFonts w:ascii="Times New Roman" w:hAnsi="Times New Roman" w:cs="Times New Roman"/>
          <w:lang w:val="en-US"/>
        </w:rPr>
        <w:t>date</w:t>
      </w:r>
      <w:proofErr w:type="spellEnd"/>
      <w:r w:rsidR="006005DB" w:rsidRPr="00DD5C00">
        <w:rPr>
          <w:rFonts w:ascii="Times New Roman" w:hAnsi="Times New Roman" w:cs="Times New Roman"/>
          <w:lang w:val="en-US"/>
        </w:rPr>
        <w:t>}</w:t>
      </w:r>
    </w:p>
    <w:p w:rsidR="005770FC" w:rsidRPr="0027555F" w:rsidRDefault="002B44A4" w:rsidP="0027555F">
      <w:pPr>
        <w:rPr>
          <w:rFonts w:ascii="Times New Roman" w:hAnsi="Times New Roman"/>
          <w:b/>
          <w:bCs/>
        </w:rPr>
      </w:pPr>
      <w:r w:rsidRPr="0027555F">
        <w:rPr>
          <w:rFonts w:ascii="Times New Roman" w:hAnsi="Times New Roman" w:cs="Times New Roman"/>
          <w:b/>
          <w:bCs/>
        </w:rPr>
        <w:t>Индивидуальный предприниматель Бугаев Кирилл Владимирович</w:t>
      </w:r>
      <w:r w:rsidR="000D7D49" w:rsidRPr="0027555F">
        <w:rPr>
          <w:rFonts w:ascii="Times New Roman" w:hAnsi="Times New Roman" w:cs="Times New Roman"/>
        </w:rPr>
        <w:t xml:space="preserve">, именуемый в дальнейшем </w:t>
      </w:r>
      <w:r w:rsidR="000D7D49" w:rsidRPr="0027555F">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F10DEE">
        <w:rPr>
          <w:rFonts w:ascii="Times New Roman" w:hAnsi="Times New Roman" w:cs="Times New Roman"/>
        </w:rPr>
        <w:t xml:space="preserve"> </w:t>
      </w:r>
      <w:r w:rsidR="006005DB" w:rsidRPr="00B85F3D">
        <w:rPr>
          <w:rFonts w:ascii="Times New Roman" w:hAnsi="Times New Roman" w:cs="Times New Roman"/>
          <w:b/>
        </w:rPr>
        <w:t>{</w:t>
      </w:r>
      <w:proofErr w:type="gramEnd"/>
      <w:r w:rsidR="006005DB">
        <w:rPr>
          <w:rFonts w:ascii="Times New Roman" w:hAnsi="Times New Roman" w:cs="Times New Roman"/>
          <w:b/>
          <w:lang w:val="en-US"/>
        </w:rPr>
        <w:t>firm</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w:t>
      </w:r>
      <w:r w:rsidR="006005DB">
        <w:rPr>
          <w:rFonts w:ascii="Times New Roman" w:hAnsi="Times New Roman" w:cs="Times New Roman"/>
          <w:b/>
        </w:rPr>
        <w:t xml:space="preserve"> </w:t>
      </w:r>
      <w:r w:rsidR="006005DB" w:rsidRPr="00B85F3D">
        <w:rPr>
          <w:rFonts w:ascii="Times New Roman" w:hAnsi="Times New Roman" w:cs="Times New Roman"/>
          <w:b/>
        </w:rPr>
        <w:t>{</w:t>
      </w:r>
      <w:r w:rsidR="006005DB">
        <w:rPr>
          <w:rFonts w:ascii="Times New Roman" w:hAnsi="Times New Roman" w:cs="Times New Roman"/>
          <w:b/>
          <w:lang w:val="en-US"/>
        </w:rPr>
        <w:t>last</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 {</w:t>
      </w:r>
      <w:r w:rsidR="006005DB">
        <w:rPr>
          <w:rFonts w:ascii="Times New Roman" w:hAnsi="Times New Roman" w:cs="Times New Roman"/>
          <w:b/>
          <w:lang w:val="en-US"/>
        </w:rPr>
        <w:t>first</w:t>
      </w:r>
      <w:r w:rsidR="006005DB" w:rsidRPr="00B85F3D">
        <w:rPr>
          <w:rFonts w:ascii="Times New Roman" w:hAnsi="Times New Roman" w:cs="Times New Roman"/>
          <w:b/>
        </w:rPr>
        <w:t>_</w:t>
      </w:r>
      <w:r w:rsidR="006005DB">
        <w:rPr>
          <w:rFonts w:ascii="Times New Roman" w:hAnsi="Times New Roman" w:cs="Times New Roman"/>
          <w:b/>
          <w:lang w:val="en-US"/>
        </w:rPr>
        <w:t>name</w:t>
      </w:r>
      <w:r w:rsidR="006005DB" w:rsidRPr="00B85F3D">
        <w:rPr>
          <w:rFonts w:ascii="Times New Roman" w:hAnsi="Times New Roman" w:cs="Times New Roman"/>
          <w:b/>
        </w:rPr>
        <w:t>}</w:t>
      </w:r>
      <w:r w:rsidR="009F2FAE" w:rsidRPr="005E3A05">
        <w:rPr>
          <w:rFonts w:ascii="Times New Roman" w:hAnsi="Times New Roman" w:cs="Times New Roman"/>
          <w:b/>
          <w:bCs/>
        </w:rPr>
        <w:t xml:space="preserve">, </w:t>
      </w:r>
      <w:r w:rsidR="009F2FAE" w:rsidRPr="005E3A05">
        <w:rPr>
          <w:rFonts w:ascii="Times New Roman" w:hAnsi="Times New Roman" w:cs="Times New Roman"/>
        </w:rPr>
        <w:t>именуемое в дальнейшем «Покупатель»</w:t>
      </w:r>
      <w:r w:rsidR="00F10DEE">
        <w:rPr>
          <w:rFonts w:ascii="Times New Roman" w:hAnsi="Times New Roman" w:cs="Times New Roman"/>
          <w:bCs/>
        </w:rPr>
        <w:t xml:space="preserve">, </w:t>
      </w:r>
      <w:r w:rsidR="000D7D49" w:rsidRPr="00F10DEE">
        <w:rPr>
          <w:rFonts w:ascii="Times New Roman" w:hAnsi="Times New Roman" w:cs="Times New Roman"/>
        </w:rPr>
        <w:t>именуемый</w:t>
      </w:r>
      <w:r w:rsidR="000D7D49" w:rsidRPr="0027555F">
        <w:rPr>
          <w:rFonts w:ascii="Times New Roman" w:hAnsi="Times New Roman" w:cs="Times New Roman"/>
        </w:rPr>
        <w:t xml:space="preserve"> в дальнейшем «</w:t>
      </w:r>
      <w:r w:rsidR="000D7D49" w:rsidRPr="0027555F">
        <w:rPr>
          <w:rFonts w:ascii="Times New Roman" w:hAnsi="Times New Roman" w:cs="Times New Roman"/>
          <w:b/>
          <w:bCs/>
        </w:rPr>
        <w:t>Покупатель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принять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6005DB">
        <w:rPr>
          <w:rFonts w:ascii="Times New Roman" w:hAnsi="Times New Roman" w:cs="Times New Roman"/>
          <w:bCs/>
        </w:rPr>
        <w:t>.</w:t>
      </w:r>
      <w:r w:rsidR="006005DB" w:rsidRPr="00B85F3D">
        <w:rPr>
          <w:rFonts w:ascii="Times New Roman" w:hAnsi="Times New Roman" w:cs="Times New Roman"/>
          <w:bCs/>
        </w:rPr>
        <w:t>{</w:t>
      </w:r>
      <w:r w:rsidR="006005DB">
        <w:rPr>
          <w:rFonts w:ascii="Times New Roman" w:hAnsi="Times New Roman" w:cs="Times New Roman"/>
          <w:bCs/>
          <w:lang w:val="en-US"/>
        </w:rPr>
        <w:t>current</w:t>
      </w:r>
      <w:r w:rsidR="006005DB" w:rsidRPr="00B85F3D">
        <w:rPr>
          <w:rFonts w:ascii="Times New Roman" w:hAnsi="Times New Roman" w:cs="Times New Roman"/>
          <w:bCs/>
        </w:rPr>
        <w:t>_</w:t>
      </w:r>
      <w:r w:rsidR="006005DB">
        <w:rPr>
          <w:rFonts w:ascii="Times New Roman" w:hAnsi="Times New Roman" w:cs="Times New Roman"/>
          <w:bCs/>
          <w:lang w:val="en-US"/>
        </w:rPr>
        <w:t>year</w:t>
      </w:r>
      <w:r w:rsidR="006005DB"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8.4. Стороны признают обязательную силу электронных документов, сообщений и </w:t>
      </w:r>
      <w:proofErr w:type="gramStart"/>
      <w:r w:rsidRPr="0068066C">
        <w:rPr>
          <w:rFonts w:ascii="Times New Roman" w:hAnsi="Times New Roman" w:cs="Times New Roman"/>
        </w:rPr>
        <w:t>иных файлов</w:t>
      </w:r>
      <w:proofErr w:type="gramEnd"/>
      <w:r w:rsidRPr="0068066C">
        <w:rPr>
          <w:rFonts w:ascii="Times New Roman" w:hAnsi="Times New Roman" w:cs="Times New Roman"/>
        </w:rPr>
        <w:t xml:space="preserve">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795FCC" w:rsidTr="0075495C">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2B44A4" w:rsidRPr="0068066C" w:rsidRDefault="002B44A4"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ИП Бугаев Кирилл Владимирович</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Чукотский автономный округ, </w:t>
            </w:r>
          </w:p>
          <w:p w:rsidR="002B44A4" w:rsidRPr="0068066C" w:rsidRDefault="002B44A4" w:rsidP="0075495C">
            <w:pPr>
              <w:pStyle w:val="Standard"/>
              <w:spacing w:after="0" w:line="240" w:lineRule="auto"/>
              <w:jc w:val="both"/>
              <w:rPr>
                <w:rFonts w:ascii="Times New Roman" w:hAnsi="Times New Roman" w:cs="Times New Roman"/>
                <w:sz w:val="20"/>
                <w:szCs w:val="20"/>
              </w:rPr>
            </w:pPr>
            <w:proofErr w:type="spellStart"/>
            <w:r w:rsidRPr="0068066C">
              <w:rPr>
                <w:rFonts w:ascii="Times New Roman" w:hAnsi="Times New Roman" w:cs="Times New Roman"/>
                <w:sz w:val="20"/>
                <w:szCs w:val="20"/>
              </w:rPr>
              <w:t>п.Угольные</w:t>
            </w:r>
            <w:proofErr w:type="spellEnd"/>
            <w:r w:rsidRPr="0068066C">
              <w:rPr>
                <w:rFonts w:ascii="Times New Roman" w:hAnsi="Times New Roman" w:cs="Times New Roman"/>
                <w:sz w:val="20"/>
                <w:szCs w:val="20"/>
              </w:rPr>
              <w:t xml:space="preserve"> Копи, </w:t>
            </w:r>
            <w:proofErr w:type="spellStart"/>
            <w:r w:rsidRPr="0068066C">
              <w:rPr>
                <w:rFonts w:ascii="Times New Roman" w:hAnsi="Times New Roman" w:cs="Times New Roman"/>
                <w:sz w:val="20"/>
                <w:szCs w:val="20"/>
              </w:rPr>
              <w:t>ул.Угольная</w:t>
            </w:r>
            <w:proofErr w:type="spellEnd"/>
            <w:r w:rsidRPr="0068066C">
              <w:rPr>
                <w:rFonts w:ascii="Times New Roman" w:hAnsi="Times New Roman" w:cs="Times New Roman"/>
                <w:sz w:val="20"/>
                <w:szCs w:val="20"/>
              </w:rPr>
              <w:t>, д.11, кв.16</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Тел: +7989 808-33-54</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ИНН </w:t>
            </w:r>
            <w:r w:rsidRPr="0068066C">
              <w:rPr>
                <w:rFonts w:ascii="Times New Roman" w:hAnsi="Times New Roman" w:cs="Times New Roman"/>
                <w:kern w:val="0"/>
                <w:sz w:val="20"/>
                <w:szCs w:val="20"/>
              </w:rPr>
              <w:t>233013587040</w:t>
            </w:r>
          </w:p>
          <w:p w:rsidR="002B44A4" w:rsidRPr="0068066C" w:rsidRDefault="000808AB" w:rsidP="0075495C">
            <w:pPr>
              <w:pStyle w:val="Standard"/>
              <w:spacing w:after="0" w:line="240" w:lineRule="auto"/>
              <w:jc w:val="both"/>
              <w:rPr>
                <w:rFonts w:ascii="Times New Roman" w:hAnsi="Times New Roman" w:cs="Times New Roman"/>
                <w:kern w:val="0"/>
                <w:sz w:val="20"/>
                <w:szCs w:val="20"/>
              </w:rPr>
            </w:pPr>
            <w:r w:rsidRPr="0068066C">
              <w:rPr>
                <w:rFonts w:ascii="Times New Roman" w:hAnsi="Times New Roman" w:cs="Times New Roman"/>
                <w:kern w:val="0"/>
                <w:sz w:val="20"/>
                <w:szCs w:val="20"/>
              </w:rPr>
              <w:t>ООО "Банк Точка</w:t>
            </w:r>
            <w:r w:rsidR="002B44A4" w:rsidRPr="0068066C">
              <w:rPr>
                <w:rFonts w:ascii="Times New Roman" w:hAnsi="Times New Roman" w:cs="Times New Roman"/>
                <w:kern w:val="0"/>
                <w:sz w:val="20"/>
                <w:szCs w:val="20"/>
              </w:rPr>
              <w:t>"</w:t>
            </w:r>
          </w:p>
          <w:p w:rsidR="002B44A4" w:rsidRPr="0068066C" w:rsidRDefault="00DD5C00" w:rsidP="0075495C">
            <w:pPr>
              <w:pStyle w:val="Standard"/>
              <w:spacing w:after="0" w:line="240" w:lineRule="auto"/>
              <w:jc w:val="both"/>
              <w:rPr>
                <w:rFonts w:ascii="Times New Roman" w:hAnsi="Times New Roman" w:cs="Times New Roman"/>
                <w:sz w:val="20"/>
                <w:szCs w:val="20"/>
              </w:rPr>
            </w:pPr>
            <w:r>
              <w:rPr>
                <w:noProof/>
                <w:sz w:val="20"/>
                <w:szCs w:val="20"/>
              </w:rPr>
              <w:drawing>
                <wp:anchor distT="0" distB="0" distL="114300" distR="114300" simplePos="0" relativeHeight="251659264" behindDoc="0" locked="0" layoutInCell="1" allowOverlap="1">
                  <wp:simplePos x="0" y="0"/>
                  <wp:positionH relativeFrom="column">
                    <wp:posOffset>546051</wp:posOffset>
                  </wp:positionH>
                  <wp:positionV relativeFrom="paragraph">
                    <wp:posOffset>3810</wp:posOffset>
                  </wp:positionV>
                  <wp:extent cx="1576705" cy="2228215"/>
                  <wp:effectExtent l="0" t="0" r="0" b="0"/>
                  <wp:wrapNone/>
                  <wp:docPr id="200012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2791" name="Picture 2000127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6705" cy="2228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58240" behindDoc="0" locked="0" layoutInCell="1" allowOverlap="1">
                  <wp:simplePos x="0" y="0"/>
                  <wp:positionH relativeFrom="column">
                    <wp:posOffset>-79424</wp:posOffset>
                  </wp:positionH>
                  <wp:positionV relativeFrom="paragraph">
                    <wp:posOffset>159092</wp:posOffset>
                  </wp:positionV>
                  <wp:extent cx="1489459" cy="1216856"/>
                  <wp:effectExtent l="0" t="0" r="0" b="0"/>
                  <wp:wrapNone/>
                  <wp:docPr id="7107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4898" name="Picture 7107448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9459" cy="1216856"/>
                          </a:xfrm>
                          <a:prstGeom prst="rect">
                            <a:avLst/>
                          </a:prstGeom>
                        </pic:spPr>
                      </pic:pic>
                    </a:graphicData>
                  </a:graphic>
                  <wp14:sizeRelH relativeFrom="margin">
                    <wp14:pctWidth>0</wp14:pctWidth>
                  </wp14:sizeRelH>
                  <wp14:sizeRelV relativeFrom="margin">
                    <wp14:pctHeight>0</wp14:pctHeight>
                  </wp14:sizeRelV>
                </wp:anchor>
              </w:drawing>
            </w:r>
            <w:r w:rsidR="002B44A4" w:rsidRPr="0068066C">
              <w:rPr>
                <w:rFonts w:ascii="Times New Roman" w:hAnsi="Times New Roman" w:cs="Times New Roman"/>
                <w:sz w:val="20"/>
                <w:szCs w:val="20"/>
              </w:rPr>
              <w:t xml:space="preserve">БИК: </w:t>
            </w:r>
            <w:r w:rsidR="000808AB" w:rsidRPr="0068066C">
              <w:rPr>
                <w:rFonts w:ascii="Times New Roman" w:hAnsi="Times New Roman" w:cs="Times New Roman"/>
                <w:kern w:val="0"/>
                <w:sz w:val="20"/>
                <w:szCs w:val="20"/>
              </w:rPr>
              <w:t>044525104</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Р/с </w:t>
            </w:r>
            <w:r w:rsidR="000808AB" w:rsidRPr="0068066C">
              <w:rPr>
                <w:rFonts w:ascii="Times New Roman" w:hAnsi="Times New Roman" w:cs="Times New Roman"/>
                <w:kern w:val="0"/>
                <w:sz w:val="20"/>
                <w:szCs w:val="20"/>
              </w:rPr>
              <w:t>40802810901500159491</w:t>
            </w:r>
          </w:p>
          <w:p w:rsidR="002B44A4" w:rsidRPr="0068066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 xml:space="preserve">К/с </w:t>
            </w:r>
            <w:r w:rsidR="000808AB" w:rsidRPr="0068066C">
              <w:rPr>
                <w:rFonts w:ascii="Times New Roman" w:hAnsi="Times New Roman" w:cs="Times New Roman"/>
                <w:kern w:val="0"/>
                <w:sz w:val="20"/>
                <w:szCs w:val="20"/>
              </w:rPr>
              <w:t>30101810745374525104</w:t>
            </w:r>
          </w:p>
          <w:p w:rsidR="002B44A4" w:rsidRPr="0068066C" w:rsidRDefault="002B44A4" w:rsidP="0075495C">
            <w:pPr>
              <w:pStyle w:val="Standard"/>
              <w:spacing w:after="0" w:line="240" w:lineRule="auto"/>
              <w:jc w:val="both"/>
              <w:rPr>
                <w:rFonts w:ascii="Times New Roman" w:hAnsi="Times New Roman" w:cs="Times New Roman"/>
                <w:sz w:val="20"/>
                <w:szCs w:val="20"/>
              </w:rPr>
            </w:pPr>
          </w:p>
          <w:p w:rsidR="002B44A4" w:rsidRDefault="002B44A4" w:rsidP="0075495C">
            <w:pPr>
              <w:pStyle w:val="Standard"/>
              <w:spacing w:after="0" w:line="240" w:lineRule="auto"/>
              <w:jc w:val="both"/>
              <w:rPr>
                <w:rFonts w:ascii="Times New Roman" w:hAnsi="Times New Roman" w:cs="Times New Roman"/>
                <w:sz w:val="20"/>
                <w:szCs w:val="20"/>
              </w:rPr>
            </w:pPr>
          </w:p>
          <w:p w:rsidR="00886FE1" w:rsidRDefault="00886FE1" w:rsidP="0075495C">
            <w:pPr>
              <w:pStyle w:val="Standard"/>
              <w:spacing w:after="0" w:line="240" w:lineRule="auto"/>
              <w:jc w:val="both"/>
              <w:rPr>
                <w:rFonts w:ascii="Times New Roman" w:hAnsi="Times New Roman" w:cs="Times New Roman"/>
                <w:sz w:val="20"/>
                <w:szCs w:val="20"/>
              </w:rPr>
            </w:pPr>
          </w:p>
          <w:p w:rsidR="002B44A4" w:rsidRPr="0068066C" w:rsidRDefault="002B44A4" w:rsidP="0075495C">
            <w:pPr>
              <w:pStyle w:val="Standard"/>
              <w:spacing w:after="0" w:line="240" w:lineRule="auto"/>
              <w:jc w:val="both"/>
              <w:rPr>
                <w:rFonts w:ascii="Times New Roman" w:hAnsi="Times New Roman" w:cs="Times New Roman"/>
                <w:sz w:val="20"/>
                <w:szCs w:val="20"/>
              </w:rPr>
            </w:pPr>
          </w:p>
          <w:p w:rsidR="00631F69" w:rsidRPr="0068066C" w:rsidRDefault="00631F69" w:rsidP="0075495C">
            <w:pPr>
              <w:pStyle w:val="Standard"/>
              <w:spacing w:after="0" w:line="240" w:lineRule="auto"/>
              <w:jc w:val="both"/>
              <w:rPr>
                <w:rFonts w:ascii="Times New Roman" w:hAnsi="Times New Roman" w:cs="Times New Roman"/>
                <w:sz w:val="20"/>
                <w:szCs w:val="20"/>
              </w:rPr>
            </w:pPr>
          </w:p>
          <w:p w:rsidR="005770FC" w:rsidRDefault="002B44A4" w:rsidP="0075495C">
            <w:pPr>
              <w:pStyle w:val="Standard"/>
              <w:spacing w:after="0" w:line="240" w:lineRule="auto"/>
              <w:jc w:val="both"/>
              <w:rPr>
                <w:rFonts w:ascii="Times New Roman" w:hAnsi="Times New Roman" w:cs="Times New Roman"/>
                <w:sz w:val="20"/>
                <w:szCs w:val="20"/>
              </w:rPr>
            </w:pPr>
            <w:r w:rsidRPr="0068066C">
              <w:rPr>
                <w:rFonts w:ascii="Times New Roman" w:hAnsi="Times New Roman" w:cs="Times New Roman"/>
                <w:sz w:val="20"/>
                <w:szCs w:val="20"/>
              </w:rPr>
              <w:t>К.В.</w:t>
            </w:r>
            <w:r w:rsidR="00DD5C00">
              <w:rPr>
                <w:rFonts w:ascii="Times New Roman" w:hAnsi="Times New Roman" w:cs="Times New Roman"/>
                <w:sz w:val="20"/>
                <w:szCs w:val="20"/>
              </w:rPr>
              <w:t xml:space="preserve"> </w:t>
            </w:r>
            <w:r w:rsidRPr="0068066C">
              <w:rPr>
                <w:rFonts w:ascii="Times New Roman" w:hAnsi="Times New Roman" w:cs="Times New Roman"/>
                <w:sz w:val="20"/>
                <w:szCs w:val="20"/>
              </w:rPr>
              <w:t>Бугаев</w:t>
            </w:r>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F800C0" w:rsidRPr="00DD5C00" w:rsidRDefault="00F800C0" w:rsidP="00F800C0">
            <w:pPr>
              <w:pStyle w:val="NoSpacing"/>
              <w:ind w:left="317"/>
              <w:rPr>
                <w:rFonts w:ascii="Times New Roman" w:hAnsi="Times New Roman" w:cs="Times New Roman"/>
                <w:b/>
                <w:sz w:val="20"/>
                <w:szCs w:val="20"/>
                <w:lang w:val="en-US"/>
              </w:rPr>
            </w:pPr>
            <w:r w:rsidRPr="00F800C0">
              <w:rPr>
                <w:rFonts w:ascii="Times New Roman" w:hAnsi="Times New Roman" w:cs="Times New Roman"/>
                <w:b/>
                <w:sz w:val="20"/>
                <w:szCs w:val="20"/>
              </w:rPr>
              <w:t>ПОКУПАТЕЛЬ</w:t>
            </w:r>
          </w:p>
          <w:p w:rsidR="006005DB" w:rsidRPr="00C133B7" w:rsidRDefault="006005DB" w:rsidP="006005DB">
            <w:pPr>
              <w:pStyle w:val="NoSpacing"/>
              <w:ind w:left="317"/>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6005DB" w:rsidRPr="006005DB" w:rsidRDefault="006005DB" w:rsidP="006005DB">
            <w:pPr>
              <w:pStyle w:val="NoSpacing"/>
              <w:ind w:left="317"/>
              <w:rPr>
                <w:rFonts w:ascii="Times New Roman" w:hAnsi="Times New Roman" w:cs="Times New Roman"/>
                <w:sz w:val="20"/>
                <w:szCs w:val="20"/>
                <w:lang w:val="en-US"/>
              </w:rPr>
            </w:pPr>
            <w:r w:rsidRPr="006005DB">
              <w:rPr>
                <w:rFonts w:ascii="Times New Roman" w:hAnsi="Times New Roman" w:cs="Times New Roman"/>
                <w:sz w:val="20"/>
                <w:szCs w:val="20"/>
                <w:lang w:val="en-US"/>
              </w:rPr>
              <w:t>{</w:t>
            </w:r>
            <w:r>
              <w:rPr>
                <w:rFonts w:ascii="Times New Roman" w:hAnsi="Times New Roman" w:cs="Times New Roman"/>
                <w:sz w:val="20"/>
                <w:szCs w:val="20"/>
                <w:lang w:val="en-US"/>
              </w:rPr>
              <w:t>city</w:t>
            </w:r>
            <w:r w:rsidRPr="006005DB">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6005DB">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6005DB">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6005DB">
              <w:rPr>
                <w:rFonts w:ascii="Times New Roman" w:hAnsi="Times New Roman" w:cs="Times New Roman"/>
                <w:sz w:val="20"/>
                <w:szCs w:val="20"/>
                <w:lang w:val="en-US"/>
              </w:rPr>
              <w:t>}</w:t>
            </w:r>
          </w:p>
          <w:p w:rsidR="006005DB" w:rsidRPr="006005DB" w:rsidRDefault="006005DB" w:rsidP="006005DB">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6005DB">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6005DB">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6005DB">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proofErr w:type="gramEnd"/>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proofErr w:type="gramEnd"/>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6005DB" w:rsidRPr="001824B9"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6005DB" w:rsidRPr="00AF0280" w:rsidRDefault="006005DB" w:rsidP="006005DB">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6005DB" w:rsidRPr="00AF0280" w:rsidRDefault="006005DB" w:rsidP="006005DB">
            <w:pPr>
              <w:pStyle w:val="NoSpacing"/>
              <w:ind w:left="317"/>
              <w:rPr>
                <w:rFonts w:ascii="Times New Roman" w:hAnsi="Times New Roman" w:cs="Times New Roman"/>
                <w:sz w:val="20"/>
                <w:szCs w:val="20"/>
                <w:lang w:val="en-US"/>
              </w:rPr>
            </w:pPr>
          </w:p>
          <w:p w:rsidR="006005DB" w:rsidRPr="00AF0280" w:rsidRDefault="006005DB" w:rsidP="006005DB">
            <w:pPr>
              <w:pStyle w:val="NoSpacing"/>
              <w:ind w:left="317"/>
              <w:rPr>
                <w:rFonts w:ascii="Times New Roman" w:hAnsi="Times New Roman" w:cs="Times New Roman"/>
                <w:sz w:val="20"/>
                <w:szCs w:val="20"/>
                <w:lang w:val="en-US"/>
              </w:rPr>
            </w:pPr>
          </w:p>
          <w:p w:rsidR="006005DB" w:rsidRPr="00AF0280" w:rsidRDefault="006005DB" w:rsidP="006005DB">
            <w:pPr>
              <w:pStyle w:val="NoSpacing"/>
              <w:ind w:left="317"/>
              <w:rPr>
                <w:rFonts w:ascii="Times New Roman" w:hAnsi="Times New Roman" w:cs="Times New Roman"/>
                <w:sz w:val="20"/>
                <w:szCs w:val="20"/>
                <w:lang w:val="en-US"/>
              </w:rPr>
            </w:pPr>
          </w:p>
          <w:p w:rsidR="006005DB" w:rsidRPr="00DE7842" w:rsidRDefault="006005DB" w:rsidP="006005DB">
            <w:pPr>
              <w:pStyle w:val="NoSpacing"/>
              <w:ind w:left="317"/>
              <w:rPr>
                <w:rFonts w:ascii="Times New Roman" w:hAnsi="Times New Roman" w:cs="Times New Roman"/>
                <w:bCs/>
                <w:sz w:val="20"/>
                <w:szCs w:val="20"/>
                <w:lang w:val="en-US"/>
              </w:rPr>
            </w:pPr>
          </w:p>
          <w:p w:rsidR="006005DB" w:rsidRPr="00DE7842" w:rsidRDefault="006005DB" w:rsidP="006005DB">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6737A6" w:rsidRPr="00503FA5" w:rsidRDefault="006737A6" w:rsidP="0084344C">
            <w:pPr>
              <w:pStyle w:val="NoSpacing"/>
              <w:rPr>
                <w:rFonts w:ascii="Times New Roman" w:hAnsi="Times New Roman" w:cs="Times New Roman"/>
                <w:sz w:val="20"/>
                <w:szCs w:val="20"/>
              </w:rPr>
            </w:pPr>
          </w:p>
        </w:tc>
      </w:tr>
      <w:tr w:rsidR="0079158D" w:rsidRPr="00795FCC" w:rsidTr="0075495C">
        <w:tc>
          <w:tcPr>
            <w:tcW w:w="4503" w:type="dxa"/>
            <w:shd w:val="clear" w:color="auto" w:fill="auto"/>
            <w:tcMar>
              <w:top w:w="0" w:type="dxa"/>
              <w:left w:w="108" w:type="dxa"/>
              <w:bottom w:w="0" w:type="dxa"/>
              <w:right w:w="108" w:type="dxa"/>
            </w:tcMar>
          </w:tcPr>
          <w:p w:rsidR="0079158D" w:rsidRPr="0068066C" w:rsidRDefault="0079158D" w:rsidP="0075495C">
            <w:pPr>
              <w:pStyle w:val="Standard"/>
              <w:spacing w:after="0" w:line="240" w:lineRule="auto"/>
              <w:jc w:val="both"/>
              <w:rPr>
                <w:rFonts w:ascii="Times New Roman" w:hAnsi="Times New Roman" w:cs="Times New Roman"/>
                <w:b/>
                <w:bCs/>
                <w:sz w:val="20"/>
                <w:szCs w:val="20"/>
              </w:rPr>
            </w:pPr>
          </w:p>
        </w:tc>
        <w:tc>
          <w:tcPr>
            <w:tcW w:w="4842" w:type="dxa"/>
            <w:shd w:val="clear" w:color="auto" w:fill="auto"/>
            <w:tcMar>
              <w:top w:w="0" w:type="dxa"/>
              <w:left w:w="108" w:type="dxa"/>
              <w:bottom w:w="0" w:type="dxa"/>
              <w:right w:w="108" w:type="dxa"/>
            </w:tcMar>
          </w:tcPr>
          <w:p w:rsidR="0079158D" w:rsidRPr="0023616F" w:rsidRDefault="0079158D" w:rsidP="0023616F">
            <w:pPr>
              <w:pStyle w:val="NoSpacing"/>
              <w:ind w:left="317"/>
              <w:rPr>
                <w:rFonts w:ascii="Times New Roman" w:hAnsi="Times New Roman" w:cs="Times New Roman"/>
                <w:b/>
                <w:sz w:val="20"/>
                <w:szCs w:val="20"/>
              </w:rPr>
            </w:pPr>
          </w:p>
        </w:tc>
      </w:tr>
    </w:tbl>
    <w:p w:rsidR="00AD1A96" w:rsidRPr="00795FCC" w:rsidRDefault="00AD1A96" w:rsidP="00B82974">
      <w:pPr>
        <w:pStyle w:val="Standard"/>
        <w:tabs>
          <w:tab w:val="left" w:pos="4253"/>
          <w:tab w:val="left" w:pos="4536"/>
          <w:tab w:val="left" w:pos="4962"/>
        </w:tabs>
        <w:spacing w:after="0"/>
        <w:jc w:val="both"/>
        <w:rPr>
          <w:sz w:val="20"/>
          <w:szCs w:val="20"/>
        </w:rPr>
      </w:pPr>
    </w:p>
    <w:p w:rsidR="004F2369" w:rsidRPr="00795FCC" w:rsidRDefault="004F2369" w:rsidP="004F2369">
      <w:pPr>
        <w:pStyle w:val="Standard"/>
        <w:spacing w:after="0"/>
        <w:jc w:val="both"/>
        <w:rPr>
          <w:rFonts w:ascii="Times New Roman" w:hAnsi="Times New Roman" w:cs="Times New Roman"/>
          <w:b/>
          <w:bCs/>
          <w:sz w:val="20"/>
          <w:szCs w:val="20"/>
        </w:rPr>
      </w:pPr>
    </w:p>
    <w:sectPr w:rsidR="004F2369" w:rsidRPr="00795FCC">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EA1" w:rsidRDefault="00442EA1">
      <w:pPr>
        <w:spacing w:after="0" w:line="240" w:lineRule="auto"/>
      </w:pPr>
      <w:r>
        <w:separator/>
      </w:r>
    </w:p>
  </w:endnote>
  <w:endnote w:type="continuationSeparator" w:id="0">
    <w:p w:rsidR="00442EA1" w:rsidRDefault="0044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EA1" w:rsidRDefault="00442EA1">
      <w:pPr>
        <w:spacing w:after="0" w:line="240" w:lineRule="auto"/>
      </w:pPr>
      <w:r>
        <w:rPr>
          <w:color w:val="000000"/>
        </w:rPr>
        <w:separator/>
      </w:r>
    </w:p>
  </w:footnote>
  <w:footnote w:type="continuationSeparator" w:id="0">
    <w:p w:rsidR="00442EA1" w:rsidRDefault="00442E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2C95"/>
    <w:rsid w:val="00050CD7"/>
    <w:rsid w:val="00053F2A"/>
    <w:rsid w:val="000677EE"/>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549E"/>
    <w:rsid w:val="00101568"/>
    <w:rsid w:val="001212CF"/>
    <w:rsid w:val="00140B56"/>
    <w:rsid w:val="00143A44"/>
    <w:rsid w:val="00147306"/>
    <w:rsid w:val="001555BA"/>
    <w:rsid w:val="00167CCB"/>
    <w:rsid w:val="001866C0"/>
    <w:rsid w:val="001906B1"/>
    <w:rsid w:val="00190C71"/>
    <w:rsid w:val="00191B67"/>
    <w:rsid w:val="001957AD"/>
    <w:rsid w:val="001A40DA"/>
    <w:rsid w:val="001B6348"/>
    <w:rsid w:val="001C13FB"/>
    <w:rsid w:val="001C40D3"/>
    <w:rsid w:val="001C510E"/>
    <w:rsid w:val="001D3BBA"/>
    <w:rsid w:val="001E795A"/>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7D58"/>
    <w:rsid w:val="002E0137"/>
    <w:rsid w:val="002E5051"/>
    <w:rsid w:val="002F16F0"/>
    <w:rsid w:val="002F209E"/>
    <w:rsid w:val="002F5638"/>
    <w:rsid w:val="002F786D"/>
    <w:rsid w:val="00300F8C"/>
    <w:rsid w:val="003019AE"/>
    <w:rsid w:val="003059E9"/>
    <w:rsid w:val="00306E6C"/>
    <w:rsid w:val="00307530"/>
    <w:rsid w:val="00313CDE"/>
    <w:rsid w:val="00320A73"/>
    <w:rsid w:val="0032588A"/>
    <w:rsid w:val="00327DFA"/>
    <w:rsid w:val="003464F1"/>
    <w:rsid w:val="003520D0"/>
    <w:rsid w:val="00352A73"/>
    <w:rsid w:val="00353456"/>
    <w:rsid w:val="00360258"/>
    <w:rsid w:val="00360BB6"/>
    <w:rsid w:val="0036763C"/>
    <w:rsid w:val="00374D64"/>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20731"/>
    <w:rsid w:val="004326B0"/>
    <w:rsid w:val="004400CC"/>
    <w:rsid w:val="00440629"/>
    <w:rsid w:val="00442EA1"/>
    <w:rsid w:val="004506DF"/>
    <w:rsid w:val="00456803"/>
    <w:rsid w:val="00456934"/>
    <w:rsid w:val="004609B4"/>
    <w:rsid w:val="00460CD3"/>
    <w:rsid w:val="00465B50"/>
    <w:rsid w:val="00465FF2"/>
    <w:rsid w:val="004669CC"/>
    <w:rsid w:val="00477B5E"/>
    <w:rsid w:val="00486205"/>
    <w:rsid w:val="004978A5"/>
    <w:rsid w:val="004A1F49"/>
    <w:rsid w:val="004A36D1"/>
    <w:rsid w:val="004A748B"/>
    <w:rsid w:val="004B51BC"/>
    <w:rsid w:val="004B521E"/>
    <w:rsid w:val="004B6039"/>
    <w:rsid w:val="004C19EE"/>
    <w:rsid w:val="004C5036"/>
    <w:rsid w:val="004C73FD"/>
    <w:rsid w:val="004F2369"/>
    <w:rsid w:val="004F4220"/>
    <w:rsid w:val="004F4B56"/>
    <w:rsid w:val="004F5633"/>
    <w:rsid w:val="00503FA5"/>
    <w:rsid w:val="005214DF"/>
    <w:rsid w:val="005235F3"/>
    <w:rsid w:val="005276D5"/>
    <w:rsid w:val="00527CED"/>
    <w:rsid w:val="00546216"/>
    <w:rsid w:val="00552117"/>
    <w:rsid w:val="005645C1"/>
    <w:rsid w:val="00573C7C"/>
    <w:rsid w:val="00575674"/>
    <w:rsid w:val="005770FC"/>
    <w:rsid w:val="005816D1"/>
    <w:rsid w:val="00581B2F"/>
    <w:rsid w:val="005847E0"/>
    <w:rsid w:val="00586331"/>
    <w:rsid w:val="005A2733"/>
    <w:rsid w:val="005A3168"/>
    <w:rsid w:val="005A6DD3"/>
    <w:rsid w:val="005A72AC"/>
    <w:rsid w:val="005B2942"/>
    <w:rsid w:val="005B5F69"/>
    <w:rsid w:val="005C0C5D"/>
    <w:rsid w:val="005C40F9"/>
    <w:rsid w:val="005C7A54"/>
    <w:rsid w:val="005D3D11"/>
    <w:rsid w:val="005E27DD"/>
    <w:rsid w:val="005E3830"/>
    <w:rsid w:val="005E5EB1"/>
    <w:rsid w:val="005F17EC"/>
    <w:rsid w:val="005F3B4D"/>
    <w:rsid w:val="005F3D1F"/>
    <w:rsid w:val="005F7A19"/>
    <w:rsid w:val="006005DB"/>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C84"/>
    <w:rsid w:val="00710795"/>
    <w:rsid w:val="007163F9"/>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4473"/>
    <w:rsid w:val="007A589A"/>
    <w:rsid w:val="007B59C8"/>
    <w:rsid w:val="007B5EC5"/>
    <w:rsid w:val="007C1E40"/>
    <w:rsid w:val="007D17B9"/>
    <w:rsid w:val="007D5288"/>
    <w:rsid w:val="007D712D"/>
    <w:rsid w:val="007F11FC"/>
    <w:rsid w:val="007F1EB3"/>
    <w:rsid w:val="007F41F9"/>
    <w:rsid w:val="007F6FAA"/>
    <w:rsid w:val="008003C1"/>
    <w:rsid w:val="00804507"/>
    <w:rsid w:val="00807435"/>
    <w:rsid w:val="00807B3C"/>
    <w:rsid w:val="0081658F"/>
    <w:rsid w:val="0082186A"/>
    <w:rsid w:val="00824249"/>
    <w:rsid w:val="008247C4"/>
    <w:rsid w:val="00824A26"/>
    <w:rsid w:val="00831171"/>
    <w:rsid w:val="008342B7"/>
    <w:rsid w:val="0084344C"/>
    <w:rsid w:val="008477EA"/>
    <w:rsid w:val="00855BB8"/>
    <w:rsid w:val="00857AEA"/>
    <w:rsid w:val="00860665"/>
    <w:rsid w:val="00863CAF"/>
    <w:rsid w:val="0086423B"/>
    <w:rsid w:val="0087566C"/>
    <w:rsid w:val="008771ED"/>
    <w:rsid w:val="00877914"/>
    <w:rsid w:val="00881548"/>
    <w:rsid w:val="00881CE2"/>
    <w:rsid w:val="00886FE1"/>
    <w:rsid w:val="0089411F"/>
    <w:rsid w:val="00894BC0"/>
    <w:rsid w:val="00897A2C"/>
    <w:rsid w:val="008A0772"/>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0FDB"/>
    <w:rsid w:val="009A17A8"/>
    <w:rsid w:val="009A40D2"/>
    <w:rsid w:val="009A6D54"/>
    <w:rsid w:val="009B56A9"/>
    <w:rsid w:val="009B65EC"/>
    <w:rsid w:val="009C09E9"/>
    <w:rsid w:val="009C588B"/>
    <w:rsid w:val="009F2FAE"/>
    <w:rsid w:val="00A00819"/>
    <w:rsid w:val="00A118B5"/>
    <w:rsid w:val="00A13561"/>
    <w:rsid w:val="00A2125E"/>
    <w:rsid w:val="00A31ABB"/>
    <w:rsid w:val="00A31D9D"/>
    <w:rsid w:val="00A43234"/>
    <w:rsid w:val="00A43B27"/>
    <w:rsid w:val="00A51691"/>
    <w:rsid w:val="00A60874"/>
    <w:rsid w:val="00A64B54"/>
    <w:rsid w:val="00A64FB2"/>
    <w:rsid w:val="00A6537E"/>
    <w:rsid w:val="00A6567A"/>
    <w:rsid w:val="00A67F8E"/>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19A1"/>
    <w:rsid w:val="00AF1B30"/>
    <w:rsid w:val="00AF3664"/>
    <w:rsid w:val="00AF5C30"/>
    <w:rsid w:val="00B02AF1"/>
    <w:rsid w:val="00B06B87"/>
    <w:rsid w:val="00B1196D"/>
    <w:rsid w:val="00B23B71"/>
    <w:rsid w:val="00B25661"/>
    <w:rsid w:val="00B26537"/>
    <w:rsid w:val="00B30553"/>
    <w:rsid w:val="00B343FA"/>
    <w:rsid w:val="00B35358"/>
    <w:rsid w:val="00B37F47"/>
    <w:rsid w:val="00B4219F"/>
    <w:rsid w:val="00B431AF"/>
    <w:rsid w:val="00B43B95"/>
    <w:rsid w:val="00B46033"/>
    <w:rsid w:val="00B5297A"/>
    <w:rsid w:val="00B538F1"/>
    <w:rsid w:val="00B539D6"/>
    <w:rsid w:val="00B600AE"/>
    <w:rsid w:val="00B60F93"/>
    <w:rsid w:val="00B6598F"/>
    <w:rsid w:val="00B71173"/>
    <w:rsid w:val="00B744C7"/>
    <w:rsid w:val="00B77A3C"/>
    <w:rsid w:val="00B81244"/>
    <w:rsid w:val="00B81622"/>
    <w:rsid w:val="00B82974"/>
    <w:rsid w:val="00B835C7"/>
    <w:rsid w:val="00B93E9F"/>
    <w:rsid w:val="00BA0CA1"/>
    <w:rsid w:val="00BA5B8E"/>
    <w:rsid w:val="00BA606B"/>
    <w:rsid w:val="00BB37B8"/>
    <w:rsid w:val="00BC2456"/>
    <w:rsid w:val="00BD180E"/>
    <w:rsid w:val="00BD2997"/>
    <w:rsid w:val="00BD2BD9"/>
    <w:rsid w:val="00BE3A0F"/>
    <w:rsid w:val="00BE6672"/>
    <w:rsid w:val="00BF60B0"/>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AD0"/>
    <w:rsid w:val="00C92F0A"/>
    <w:rsid w:val="00C9454C"/>
    <w:rsid w:val="00CA0756"/>
    <w:rsid w:val="00CB305A"/>
    <w:rsid w:val="00CC13FA"/>
    <w:rsid w:val="00CD328B"/>
    <w:rsid w:val="00CD633F"/>
    <w:rsid w:val="00CD7A76"/>
    <w:rsid w:val="00CE7F1A"/>
    <w:rsid w:val="00CF2832"/>
    <w:rsid w:val="00D0027A"/>
    <w:rsid w:val="00D11A0C"/>
    <w:rsid w:val="00D24B95"/>
    <w:rsid w:val="00D273B0"/>
    <w:rsid w:val="00D3041A"/>
    <w:rsid w:val="00D33538"/>
    <w:rsid w:val="00D40599"/>
    <w:rsid w:val="00D47F5F"/>
    <w:rsid w:val="00D61DBF"/>
    <w:rsid w:val="00D633EA"/>
    <w:rsid w:val="00D73F48"/>
    <w:rsid w:val="00D817A2"/>
    <w:rsid w:val="00D82802"/>
    <w:rsid w:val="00D84B80"/>
    <w:rsid w:val="00D90F8B"/>
    <w:rsid w:val="00D9570B"/>
    <w:rsid w:val="00D9576A"/>
    <w:rsid w:val="00DA0F5E"/>
    <w:rsid w:val="00DA1E5F"/>
    <w:rsid w:val="00DB6284"/>
    <w:rsid w:val="00DC3285"/>
    <w:rsid w:val="00DD56FE"/>
    <w:rsid w:val="00DD5C00"/>
    <w:rsid w:val="00DE366A"/>
    <w:rsid w:val="00E04026"/>
    <w:rsid w:val="00E054EC"/>
    <w:rsid w:val="00E05841"/>
    <w:rsid w:val="00E1346A"/>
    <w:rsid w:val="00E13821"/>
    <w:rsid w:val="00E14CF1"/>
    <w:rsid w:val="00E179AD"/>
    <w:rsid w:val="00E24860"/>
    <w:rsid w:val="00E25B7E"/>
    <w:rsid w:val="00E334D7"/>
    <w:rsid w:val="00E4070C"/>
    <w:rsid w:val="00E4087F"/>
    <w:rsid w:val="00E42FB9"/>
    <w:rsid w:val="00E45F5B"/>
    <w:rsid w:val="00E502FA"/>
    <w:rsid w:val="00E50A64"/>
    <w:rsid w:val="00E70715"/>
    <w:rsid w:val="00E8182E"/>
    <w:rsid w:val="00E85521"/>
    <w:rsid w:val="00E9022D"/>
    <w:rsid w:val="00E9559C"/>
    <w:rsid w:val="00E972F0"/>
    <w:rsid w:val="00EA5124"/>
    <w:rsid w:val="00EA59B7"/>
    <w:rsid w:val="00EA5A95"/>
    <w:rsid w:val="00EB2B02"/>
    <w:rsid w:val="00EB322B"/>
    <w:rsid w:val="00EB4DB4"/>
    <w:rsid w:val="00EB7224"/>
    <w:rsid w:val="00EC15B0"/>
    <w:rsid w:val="00EC685A"/>
    <w:rsid w:val="00ED506F"/>
    <w:rsid w:val="00ED5EE4"/>
    <w:rsid w:val="00ED670B"/>
    <w:rsid w:val="00EF66C7"/>
    <w:rsid w:val="00F033E4"/>
    <w:rsid w:val="00F06A83"/>
    <w:rsid w:val="00F102BA"/>
    <w:rsid w:val="00F10DEE"/>
    <w:rsid w:val="00F14D0B"/>
    <w:rsid w:val="00F20ECA"/>
    <w:rsid w:val="00F22075"/>
    <w:rsid w:val="00F22076"/>
    <w:rsid w:val="00F226D9"/>
    <w:rsid w:val="00F23CC4"/>
    <w:rsid w:val="00F24330"/>
    <w:rsid w:val="00F31E06"/>
    <w:rsid w:val="00F560E8"/>
    <w:rsid w:val="00F56F16"/>
    <w:rsid w:val="00F63F41"/>
    <w:rsid w:val="00F67119"/>
    <w:rsid w:val="00F67141"/>
    <w:rsid w:val="00F748EA"/>
    <w:rsid w:val="00F7632C"/>
    <w:rsid w:val="00F800C0"/>
    <w:rsid w:val="00F82A34"/>
    <w:rsid w:val="00F953DA"/>
    <w:rsid w:val="00F95D12"/>
    <w:rsid w:val="00F967EB"/>
    <w:rsid w:val="00FB2102"/>
    <w:rsid w:val="00FB5E64"/>
    <w:rsid w:val="00FC7AD7"/>
    <w:rsid w:val="00FD0A93"/>
    <w:rsid w:val="00FD22EE"/>
    <w:rsid w:val="00FD3694"/>
    <w:rsid w:val="00FD6957"/>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B539"/>
  <w15:chartTrackingRefBased/>
  <w15:docId w15:val="{1CD23666-5ACB-3740-A4B3-8659811C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2259</Words>
  <Characters>12881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3</cp:revision>
  <cp:lastPrinted>2023-10-19T11:58:00Z</cp:lastPrinted>
  <dcterms:created xsi:type="dcterms:W3CDTF">2024-02-17T06:30:00Z</dcterms:created>
  <dcterms:modified xsi:type="dcterms:W3CDTF">2024-03-06T06:36:00Z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